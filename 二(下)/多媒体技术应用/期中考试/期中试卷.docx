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A65" w:rsidRDefault="009E6418">
      <w:pPr>
        <w:pStyle w:val="a3"/>
        <w:snapToGrid w:val="0"/>
        <w:jc w:val="center"/>
        <w:rPr>
          <w:rFonts w:ascii="仿宋" w:eastAsia="仿宋" w:hAnsi="仿宋" w:cs="黑体"/>
          <w:b/>
          <w:bCs/>
          <w:kern w:val="0"/>
          <w:sz w:val="32"/>
          <w:szCs w:val="32"/>
          <w:lang w:val="zh-CN"/>
        </w:rPr>
      </w:pPr>
      <w:r>
        <w:rPr>
          <w:rFonts w:ascii="仿宋" w:eastAsia="仿宋" w:hAnsi="仿宋" w:cs="黑体" w:hint="eastAsia"/>
          <w:b/>
          <w:bCs/>
          <w:kern w:val="0"/>
          <w:sz w:val="32"/>
          <w:szCs w:val="32"/>
          <w:lang w:val="zh-CN"/>
        </w:rPr>
        <w:t>上海市青浦区职业学校</w:t>
      </w:r>
    </w:p>
    <w:p w:rsidR="00947A65" w:rsidRDefault="00947A65">
      <w:pPr>
        <w:pStyle w:val="a3"/>
        <w:snapToGrid w:val="0"/>
        <w:jc w:val="center"/>
        <w:rPr>
          <w:rFonts w:ascii="仿宋" w:eastAsia="仿宋" w:hAnsi="仿宋" w:cs="黑体"/>
          <w:b/>
          <w:bCs/>
          <w:kern w:val="0"/>
          <w:sz w:val="32"/>
          <w:szCs w:val="32"/>
          <w:lang w:val="zh-CN"/>
        </w:rPr>
      </w:pPr>
    </w:p>
    <w:p w:rsidR="00947A65" w:rsidRDefault="009E6418">
      <w:pPr>
        <w:pStyle w:val="a3"/>
        <w:snapToGrid w:val="0"/>
        <w:jc w:val="center"/>
        <w:rPr>
          <w:rFonts w:ascii="仿宋" w:eastAsia="仿宋" w:hAnsi="仿宋" w:cs="黑体"/>
          <w:b/>
          <w:bCs/>
          <w:kern w:val="0"/>
          <w:sz w:val="32"/>
          <w:szCs w:val="32"/>
          <w:lang w:val="zh-CN"/>
        </w:rPr>
      </w:pPr>
      <w:r>
        <w:rPr>
          <w:rFonts w:ascii="仿宋" w:eastAsia="仿宋" w:hAnsi="仿宋" w:cs="黑体" w:hint="eastAsia"/>
          <w:b/>
          <w:bCs/>
          <w:kern w:val="0"/>
          <w:sz w:val="32"/>
          <w:szCs w:val="32"/>
          <w:lang w:val="zh-CN"/>
        </w:rPr>
        <w:t>2023-2024</w:t>
      </w:r>
      <w:r>
        <w:rPr>
          <w:rFonts w:ascii="仿宋" w:eastAsia="仿宋" w:hAnsi="仿宋" w:cs="黑体" w:hint="eastAsia"/>
          <w:b/>
          <w:bCs/>
          <w:kern w:val="0"/>
          <w:sz w:val="32"/>
          <w:szCs w:val="32"/>
          <w:lang w:val="zh-CN"/>
        </w:rPr>
        <w:t>学年第</w:t>
      </w:r>
      <w:r>
        <w:rPr>
          <w:rFonts w:ascii="仿宋" w:eastAsia="仿宋" w:hAnsi="仿宋" w:cs="黑体" w:hint="eastAsia"/>
          <w:b/>
          <w:bCs/>
          <w:kern w:val="0"/>
          <w:sz w:val="32"/>
          <w:szCs w:val="32"/>
          <w:lang w:val="zh-CN"/>
        </w:rPr>
        <w:t xml:space="preserve"> 2</w:t>
      </w:r>
      <w:r>
        <w:rPr>
          <w:rFonts w:ascii="仿宋" w:eastAsia="仿宋" w:hAnsi="仿宋" w:cs="黑体" w:hint="eastAsia"/>
          <w:b/>
          <w:bCs/>
          <w:kern w:val="0"/>
          <w:sz w:val="32"/>
          <w:szCs w:val="32"/>
          <w:lang w:val="zh-CN"/>
        </w:rPr>
        <w:t>学</w:t>
      </w:r>
      <w:r w:rsidR="002145A4">
        <w:rPr>
          <w:rFonts w:ascii="仿宋" w:eastAsia="仿宋" w:hAnsi="仿宋" w:cs="黑体" w:hint="eastAsia"/>
          <w:b/>
          <w:bCs/>
          <w:kern w:val="0"/>
          <w:sz w:val="32"/>
          <w:szCs w:val="32"/>
          <w:lang w:val="zh-CN"/>
        </w:rPr>
        <w:t xml:space="preserve">期 </w:t>
      </w:r>
      <w:r>
        <w:rPr>
          <w:rFonts w:ascii="仿宋" w:eastAsia="仿宋" w:hAnsi="仿宋" w:cs="黑体" w:hint="eastAsia"/>
          <w:b/>
          <w:bCs/>
          <w:kern w:val="0"/>
          <w:sz w:val="32"/>
          <w:szCs w:val="32"/>
          <w:lang w:val="zh-CN"/>
        </w:rPr>
        <w:t>期中试卷</w:t>
      </w:r>
    </w:p>
    <w:p w:rsidR="00947A65" w:rsidRDefault="00947A65">
      <w:pPr>
        <w:pStyle w:val="a3"/>
        <w:snapToGrid w:val="0"/>
        <w:jc w:val="left"/>
        <w:rPr>
          <w:rFonts w:ascii="仿宋" w:eastAsia="仿宋" w:hAnsi="仿宋" w:cs="黑体"/>
          <w:b/>
          <w:bCs/>
          <w:kern w:val="0"/>
          <w:sz w:val="32"/>
          <w:szCs w:val="32"/>
          <w:lang w:val="zh-CN"/>
        </w:rPr>
      </w:pPr>
    </w:p>
    <w:p w:rsidR="00947A65" w:rsidRDefault="00947A65">
      <w:pPr>
        <w:pStyle w:val="a3"/>
        <w:snapToGrid w:val="0"/>
        <w:jc w:val="left"/>
        <w:rPr>
          <w:rFonts w:ascii="仿宋" w:eastAsia="仿宋" w:hAnsi="仿宋" w:cs="黑体"/>
          <w:b/>
          <w:bCs/>
          <w:kern w:val="0"/>
          <w:sz w:val="32"/>
          <w:szCs w:val="32"/>
          <w:lang w:val="zh-C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2"/>
        <w:gridCol w:w="1123"/>
        <w:gridCol w:w="992"/>
        <w:gridCol w:w="1134"/>
        <w:gridCol w:w="993"/>
        <w:gridCol w:w="1417"/>
      </w:tblGrid>
      <w:tr w:rsidR="00947A65">
        <w:trPr>
          <w:jc w:val="center"/>
        </w:trPr>
        <w:tc>
          <w:tcPr>
            <w:tcW w:w="1282" w:type="dxa"/>
            <w:vAlign w:val="center"/>
          </w:tcPr>
          <w:p w:rsidR="00947A65" w:rsidRDefault="009E6418">
            <w:pPr>
              <w:pStyle w:val="a3"/>
              <w:snapToGrid w:val="0"/>
              <w:rPr>
                <w:rFonts w:ascii="仿宋" w:eastAsia="仿宋" w:hAnsi="仿宋" w:cs="Times New Roman"/>
                <w:sz w:val="30"/>
                <w:szCs w:val="30"/>
              </w:rPr>
            </w:pPr>
            <w:r>
              <w:rPr>
                <w:rFonts w:ascii="仿宋" w:eastAsia="仿宋" w:hAnsi="仿宋" w:cs="Times New Roman" w:hint="eastAsia"/>
                <w:sz w:val="30"/>
                <w:szCs w:val="30"/>
              </w:rPr>
              <w:t>题号</w:t>
            </w:r>
          </w:p>
        </w:tc>
        <w:tc>
          <w:tcPr>
            <w:tcW w:w="1123" w:type="dxa"/>
            <w:vAlign w:val="center"/>
          </w:tcPr>
          <w:p w:rsidR="00947A65" w:rsidRDefault="009E6418">
            <w:pPr>
              <w:pStyle w:val="a3"/>
              <w:snapToGrid w:val="0"/>
              <w:rPr>
                <w:rFonts w:ascii="仿宋" w:eastAsia="仿宋" w:hAnsi="仿宋" w:cs="Times New Roman"/>
                <w:sz w:val="30"/>
                <w:szCs w:val="30"/>
              </w:rPr>
            </w:pPr>
            <w:r>
              <w:rPr>
                <w:rFonts w:ascii="仿宋" w:eastAsia="仿宋" w:hAnsi="仿宋" w:cs="Times New Roman" w:hint="eastAsia"/>
                <w:sz w:val="30"/>
                <w:szCs w:val="30"/>
              </w:rPr>
              <w:t>一</w:t>
            </w:r>
          </w:p>
        </w:tc>
        <w:tc>
          <w:tcPr>
            <w:tcW w:w="992" w:type="dxa"/>
            <w:vAlign w:val="center"/>
          </w:tcPr>
          <w:p w:rsidR="00947A65" w:rsidRDefault="009E6418">
            <w:pPr>
              <w:pStyle w:val="a3"/>
              <w:snapToGrid w:val="0"/>
              <w:rPr>
                <w:rFonts w:ascii="仿宋" w:eastAsia="仿宋" w:hAnsi="仿宋" w:cs="Times New Roman"/>
                <w:sz w:val="30"/>
                <w:szCs w:val="30"/>
              </w:rPr>
            </w:pPr>
            <w:r>
              <w:rPr>
                <w:rFonts w:ascii="仿宋" w:eastAsia="仿宋" w:hAnsi="仿宋" w:cs="Times New Roman" w:hint="eastAsia"/>
                <w:sz w:val="30"/>
                <w:szCs w:val="30"/>
              </w:rPr>
              <w:t>二</w:t>
            </w:r>
          </w:p>
        </w:tc>
        <w:tc>
          <w:tcPr>
            <w:tcW w:w="1134" w:type="dxa"/>
            <w:vAlign w:val="center"/>
          </w:tcPr>
          <w:p w:rsidR="00947A65" w:rsidRDefault="009E6418">
            <w:pPr>
              <w:pStyle w:val="a3"/>
              <w:snapToGrid w:val="0"/>
              <w:rPr>
                <w:rFonts w:ascii="仿宋" w:eastAsia="仿宋" w:hAnsi="仿宋" w:cs="Times New Roman"/>
                <w:sz w:val="30"/>
                <w:szCs w:val="30"/>
              </w:rPr>
            </w:pPr>
            <w:r>
              <w:rPr>
                <w:rFonts w:ascii="仿宋" w:eastAsia="仿宋" w:hAnsi="仿宋" w:cs="Times New Roman" w:hint="eastAsia"/>
                <w:sz w:val="30"/>
                <w:szCs w:val="30"/>
              </w:rPr>
              <w:t>三</w:t>
            </w:r>
          </w:p>
        </w:tc>
        <w:tc>
          <w:tcPr>
            <w:tcW w:w="993" w:type="dxa"/>
            <w:vAlign w:val="center"/>
          </w:tcPr>
          <w:p w:rsidR="00947A65" w:rsidRDefault="009E6418">
            <w:pPr>
              <w:pStyle w:val="a3"/>
              <w:snapToGrid w:val="0"/>
              <w:rPr>
                <w:rFonts w:ascii="仿宋" w:eastAsia="仿宋" w:hAnsi="仿宋" w:cs="Times New Roman"/>
                <w:sz w:val="30"/>
                <w:szCs w:val="30"/>
              </w:rPr>
            </w:pPr>
            <w:r>
              <w:rPr>
                <w:rFonts w:ascii="仿宋" w:eastAsia="仿宋" w:hAnsi="仿宋" w:cs="Times New Roman" w:hint="eastAsia"/>
                <w:sz w:val="30"/>
                <w:szCs w:val="30"/>
              </w:rPr>
              <w:t>四</w:t>
            </w:r>
          </w:p>
        </w:tc>
        <w:tc>
          <w:tcPr>
            <w:tcW w:w="1417" w:type="dxa"/>
            <w:vAlign w:val="center"/>
          </w:tcPr>
          <w:p w:rsidR="00947A65" w:rsidRDefault="009E6418">
            <w:pPr>
              <w:pStyle w:val="a3"/>
              <w:snapToGrid w:val="0"/>
              <w:rPr>
                <w:rFonts w:ascii="仿宋" w:eastAsia="仿宋" w:hAnsi="仿宋" w:cs="Times New Roman"/>
                <w:sz w:val="30"/>
                <w:szCs w:val="30"/>
              </w:rPr>
            </w:pPr>
            <w:r>
              <w:rPr>
                <w:rFonts w:ascii="仿宋" w:eastAsia="仿宋" w:hAnsi="仿宋" w:cs="Times New Roman" w:hint="eastAsia"/>
                <w:sz w:val="30"/>
                <w:szCs w:val="30"/>
              </w:rPr>
              <w:t>总分</w:t>
            </w:r>
          </w:p>
        </w:tc>
      </w:tr>
      <w:tr w:rsidR="00947A65">
        <w:trPr>
          <w:trHeight w:val="537"/>
          <w:jc w:val="center"/>
        </w:trPr>
        <w:tc>
          <w:tcPr>
            <w:tcW w:w="1282" w:type="dxa"/>
            <w:vAlign w:val="center"/>
          </w:tcPr>
          <w:p w:rsidR="00947A65" w:rsidRDefault="009E6418">
            <w:pPr>
              <w:pStyle w:val="a3"/>
              <w:snapToGrid w:val="0"/>
              <w:rPr>
                <w:rFonts w:ascii="仿宋" w:eastAsia="仿宋" w:hAnsi="仿宋" w:cs="Times New Roman"/>
                <w:sz w:val="30"/>
                <w:szCs w:val="30"/>
              </w:rPr>
            </w:pPr>
            <w:r>
              <w:rPr>
                <w:rFonts w:ascii="仿宋" w:eastAsia="仿宋" w:hAnsi="仿宋" w:cs="Times New Roman" w:hint="eastAsia"/>
                <w:sz w:val="30"/>
                <w:szCs w:val="30"/>
              </w:rPr>
              <w:t>得分</w:t>
            </w:r>
          </w:p>
        </w:tc>
        <w:tc>
          <w:tcPr>
            <w:tcW w:w="1123" w:type="dxa"/>
            <w:vAlign w:val="center"/>
          </w:tcPr>
          <w:p w:rsidR="00947A65" w:rsidRDefault="00947A65">
            <w:pPr>
              <w:pStyle w:val="a3"/>
              <w:snapToGrid w:val="0"/>
              <w:rPr>
                <w:rFonts w:ascii="仿宋" w:eastAsia="仿宋" w:hAnsi="仿宋" w:cs="Times New Roman"/>
                <w:sz w:val="30"/>
                <w:szCs w:val="30"/>
              </w:rPr>
            </w:pPr>
          </w:p>
        </w:tc>
        <w:tc>
          <w:tcPr>
            <w:tcW w:w="992" w:type="dxa"/>
            <w:vAlign w:val="center"/>
          </w:tcPr>
          <w:p w:rsidR="00947A65" w:rsidRDefault="00947A65">
            <w:pPr>
              <w:pStyle w:val="a3"/>
              <w:snapToGrid w:val="0"/>
              <w:rPr>
                <w:rFonts w:ascii="仿宋" w:eastAsia="仿宋" w:hAnsi="仿宋" w:cs="Times New Roman"/>
                <w:sz w:val="30"/>
                <w:szCs w:val="30"/>
              </w:rPr>
            </w:pPr>
          </w:p>
        </w:tc>
        <w:tc>
          <w:tcPr>
            <w:tcW w:w="1134" w:type="dxa"/>
            <w:vAlign w:val="center"/>
          </w:tcPr>
          <w:p w:rsidR="00947A65" w:rsidRDefault="00947A65">
            <w:pPr>
              <w:pStyle w:val="a3"/>
              <w:snapToGrid w:val="0"/>
              <w:rPr>
                <w:rFonts w:ascii="仿宋" w:eastAsia="仿宋" w:hAnsi="仿宋" w:cs="Times New Roman"/>
                <w:sz w:val="30"/>
                <w:szCs w:val="30"/>
              </w:rPr>
            </w:pPr>
          </w:p>
        </w:tc>
        <w:tc>
          <w:tcPr>
            <w:tcW w:w="993" w:type="dxa"/>
            <w:vAlign w:val="center"/>
          </w:tcPr>
          <w:p w:rsidR="00947A65" w:rsidRDefault="00947A65">
            <w:pPr>
              <w:pStyle w:val="a3"/>
              <w:snapToGrid w:val="0"/>
              <w:rPr>
                <w:rFonts w:ascii="仿宋" w:eastAsia="仿宋" w:hAnsi="仿宋" w:cs="Times New Roman"/>
                <w:sz w:val="30"/>
                <w:szCs w:val="30"/>
              </w:rPr>
            </w:pPr>
          </w:p>
        </w:tc>
        <w:tc>
          <w:tcPr>
            <w:tcW w:w="1417" w:type="dxa"/>
            <w:vAlign w:val="center"/>
          </w:tcPr>
          <w:p w:rsidR="00947A65" w:rsidRDefault="00947A65">
            <w:pPr>
              <w:pStyle w:val="a3"/>
              <w:snapToGrid w:val="0"/>
              <w:rPr>
                <w:rFonts w:ascii="仿宋" w:eastAsia="仿宋" w:hAnsi="仿宋" w:cs="Times New Roman"/>
                <w:sz w:val="30"/>
                <w:szCs w:val="30"/>
              </w:rPr>
            </w:pPr>
          </w:p>
        </w:tc>
      </w:tr>
    </w:tbl>
    <w:p w:rsidR="00947A65" w:rsidRDefault="00947A65">
      <w:pPr>
        <w:pStyle w:val="a3"/>
        <w:snapToGrid w:val="0"/>
        <w:jc w:val="center"/>
        <w:rPr>
          <w:rFonts w:ascii="仿宋" w:eastAsia="仿宋" w:hAnsi="仿宋" w:cs="Times New Roman"/>
          <w:sz w:val="30"/>
          <w:szCs w:val="30"/>
        </w:rPr>
      </w:pPr>
      <w:bookmarkStart w:id="0" w:name="_GoBack"/>
      <w:bookmarkEnd w:id="0"/>
    </w:p>
    <w:p w:rsidR="00947A65" w:rsidRDefault="009E6418">
      <w:pPr>
        <w:pStyle w:val="a4"/>
        <w:numPr>
          <w:ilvl w:val="0"/>
          <w:numId w:val="1"/>
        </w:num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>“</w:t>
      </w:r>
      <w:r>
        <w:rPr>
          <w:rFonts w:ascii="仿宋" w:eastAsia="仿宋" w:hAnsi="仿宋" w:hint="eastAsia"/>
          <w:sz w:val="30"/>
          <w:szCs w:val="30"/>
        </w:rPr>
        <w:t>绝色人间</w:t>
      </w:r>
      <w:r>
        <w:rPr>
          <w:rFonts w:ascii="仿宋" w:eastAsia="仿宋" w:hAnsi="仿宋"/>
          <w:sz w:val="30"/>
          <w:szCs w:val="30"/>
        </w:rPr>
        <w:t>”</w:t>
      </w:r>
      <w:r>
        <w:rPr>
          <w:rFonts w:ascii="仿宋" w:eastAsia="仿宋" w:hAnsi="仿宋" w:hint="eastAsia"/>
          <w:sz w:val="30"/>
          <w:szCs w:val="30"/>
        </w:rPr>
        <w:t>图像合成（</w:t>
      </w:r>
      <w:r>
        <w:rPr>
          <w:rFonts w:ascii="仿宋" w:eastAsia="仿宋" w:hAnsi="仿宋" w:hint="eastAsia"/>
          <w:sz w:val="30"/>
          <w:szCs w:val="30"/>
        </w:rPr>
        <w:t>30</w:t>
      </w:r>
      <w:r>
        <w:rPr>
          <w:rFonts w:ascii="仿宋" w:eastAsia="仿宋" w:hAnsi="仿宋" w:hint="eastAsia"/>
          <w:sz w:val="30"/>
          <w:szCs w:val="30"/>
        </w:rPr>
        <w:t>分）</w:t>
      </w:r>
    </w:p>
    <w:p w:rsidR="00947A65" w:rsidRDefault="009E6418">
      <w:pPr>
        <w:pStyle w:val="a4"/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要求：利用“图像大小”和“画布大小”合成图像。</w:t>
      </w:r>
    </w:p>
    <w:p w:rsidR="00947A65" w:rsidRDefault="009E6418">
      <w:pPr>
        <w:pStyle w:val="a4"/>
        <w:numPr>
          <w:ilvl w:val="0"/>
          <w:numId w:val="2"/>
        </w:num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利用“图像大小”命令将图片高度改为</w:t>
      </w:r>
      <w:r>
        <w:rPr>
          <w:rFonts w:ascii="仿宋" w:eastAsia="仿宋" w:hAnsi="仿宋" w:hint="eastAsia"/>
          <w:sz w:val="30"/>
          <w:szCs w:val="30"/>
        </w:rPr>
        <w:t>300</w:t>
      </w:r>
      <w:r>
        <w:rPr>
          <w:rFonts w:ascii="仿宋" w:eastAsia="仿宋" w:hAnsi="仿宋" w:hint="eastAsia"/>
          <w:sz w:val="30"/>
          <w:szCs w:val="30"/>
        </w:rPr>
        <w:t>像素</w:t>
      </w:r>
    </w:p>
    <w:p w:rsidR="00947A65" w:rsidRDefault="009E6418">
      <w:pPr>
        <w:pStyle w:val="a4"/>
        <w:numPr>
          <w:ilvl w:val="0"/>
          <w:numId w:val="2"/>
        </w:num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利用“画布大小</w:t>
      </w:r>
      <w:r>
        <w:rPr>
          <w:rFonts w:ascii="仿宋" w:eastAsia="仿宋" w:hAnsi="仿宋"/>
          <w:sz w:val="30"/>
          <w:szCs w:val="30"/>
        </w:rPr>
        <w:t>”</w:t>
      </w:r>
      <w:r>
        <w:rPr>
          <w:rFonts w:ascii="仿宋" w:eastAsia="仿宋" w:hAnsi="仿宋" w:hint="eastAsia"/>
          <w:sz w:val="30"/>
          <w:szCs w:val="30"/>
        </w:rPr>
        <w:t>改为图片宽度改为</w:t>
      </w:r>
      <w:r>
        <w:rPr>
          <w:rFonts w:ascii="仿宋" w:eastAsia="仿宋" w:hAnsi="仿宋" w:hint="eastAsia"/>
          <w:sz w:val="30"/>
          <w:szCs w:val="30"/>
        </w:rPr>
        <w:t>400</w:t>
      </w:r>
      <w:r>
        <w:rPr>
          <w:rFonts w:ascii="仿宋" w:eastAsia="仿宋" w:hAnsi="仿宋" w:hint="eastAsia"/>
          <w:sz w:val="30"/>
          <w:szCs w:val="30"/>
        </w:rPr>
        <w:t>像素</w:t>
      </w:r>
    </w:p>
    <w:p w:rsidR="00947A65" w:rsidRDefault="009E6418">
      <w:pPr>
        <w:pStyle w:val="a4"/>
        <w:numPr>
          <w:ilvl w:val="0"/>
          <w:numId w:val="2"/>
        </w:num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新建图像文件，大小为</w:t>
      </w:r>
      <w:r>
        <w:rPr>
          <w:rFonts w:ascii="仿宋" w:eastAsia="仿宋" w:hAnsi="仿宋" w:hint="eastAsia"/>
          <w:sz w:val="30"/>
          <w:szCs w:val="30"/>
        </w:rPr>
        <w:t>800*600</w:t>
      </w:r>
      <w:r>
        <w:rPr>
          <w:rFonts w:ascii="仿宋" w:eastAsia="仿宋" w:hAnsi="仿宋" w:hint="eastAsia"/>
          <w:sz w:val="30"/>
          <w:szCs w:val="30"/>
        </w:rPr>
        <w:t>像素、</w:t>
      </w:r>
      <w:r>
        <w:rPr>
          <w:rFonts w:ascii="仿宋" w:eastAsia="仿宋" w:hAnsi="仿宋" w:hint="eastAsia"/>
          <w:sz w:val="30"/>
          <w:szCs w:val="30"/>
        </w:rPr>
        <w:t>RGB</w:t>
      </w:r>
      <w:r>
        <w:rPr>
          <w:rFonts w:ascii="仿宋" w:eastAsia="仿宋" w:hAnsi="仿宋" w:hint="eastAsia"/>
          <w:sz w:val="30"/>
          <w:szCs w:val="30"/>
        </w:rPr>
        <w:t>模式、白色背景，将</w:t>
      </w:r>
      <w:r>
        <w:rPr>
          <w:rFonts w:ascii="仿宋" w:eastAsia="仿宋" w:hAnsi="仿宋" w:hint="eastAsia"/>
          <w:sz w:val="30"/>
          <w:szCs w:val="30"/>
        </w:rPr>
        <w:t>4</w:t>
      </w:r>
      <w:r>
        <w:rPr>
          <w:rFonts w:ascii="仿宋" w:eastAsia="仿宋" w:hAnsi="仿宋" w:hint="eastAsia"/>
          <w:sz w:val="30"/>
          <w:szCs w:val="30"/>
        </w:rPr>
        <w:t>张图片合成到一起</w:t>
      </w:r>
    </w:p>
    <w:p w:rsidR="00947A65" w:rsidRDefault="009E6418">
      <w:pPr>
        <w:pStyle w:val="a4"/>
        <w:numPr>
          <w:ilvl w:val="0"/>
          <w:numId w:val="2"/>
        </w:num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利用“横排文字工具”输入“绝色人间”四字，并设置图层样式为“投影、外发光”</w:t>
      </w:r>
    </w:p>
    <w:p w:rsidR="00947A65" w:rsidRDefault="009E6418">
      <w:pPr>
        <w:pStyle w:val="a4"/>
        <w:numPr>
          <w:ilvl w:val="0"/>
          <w:numId w:val="2"/>
        </w:num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将文件存为姓名</w:t>
      </w:r>
      <w:r>
        <w:rPr>
          <w:rFonts w:ascii="仿宋" w:eastAsia="仿宋" w:hAnsi="仿宋" w:hint="eastAsia"/>
          <w:sz w:val="30"/>
          <w:szCs w:val="30"/>
        </w:rPr>
        <w:t>1.psd</w:t>
      </w:r>
    </w:p>
    <w:p w:rsidR="00947A65" w:rsidRDefault="009E6418">
      <w:pPr>
        <w:pStyle w:val="a4"/>
        <w:numPr>
          <w:ilvl w:val="0"/>
          <w:numId w:val="1"/>
        </w:num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“太空之旅”效果制作（</w:t>
      </w:r>
      <w:r>
        <w:rPr>
          <w:rFonts w:ascii="仿宋" w:eastAsia="仿宋" w:hAnsi="仿宋" w:hint="eastAsia"/>
          <w:sz w:val="30"/>
          <w:szCs w:val="30"/>
        </w:rPr>
        <w:t>30</w:t>
      </w:r>
      <w:r>
        <w:rPr>
          <w:rFonts w:ascii="仿宋" w:eastAsia="仿宋" w:hAnsi="仿宋" w:hint="eastAsia"/>
          <w:sz w:val="30"/>
          <w:szCs w:val="30"/>
        </w:rPr>
        <w:t>分）</w:t>
      </w:r>
    </w:p>
    <w:p w:rsidR="00947A65" w:rsidRDefault="009E6418">
      <w:pPr>
        <w:pStyle w:val="a4"/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要求：利用魔棒、自由变换等工具合成图像</w:t>
      </w:r>
    </w:p>
    <w:p w:rsidR="00947A65" w:rsidRDefault="009E6418">
      <w:pPr>
        <w:pStyle w:val="a4"/>
        <w:numPr>
          <w:ilvl w:val="0"/>
          <w:numId w:val="3"/>
        </w:num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新建文件：</w:t>
      </w:r>
      <w:r>
        <w:rPr>
          <w:rFonts w:ascii="仿宋" w:eastAsia="仿宋" w:hAnsi="仿宋" w:hint="eastAsia"/>
          <w:sz w:val="30"/>
          <w:szCs w:val="30"/>
        </w:rPr>
        <w:t>800*600</w:t>
      </w:r>
      <w:r>
        <w:rPr>
          <w:rFonts w:ascii="仿宋" w:eastAsia="仿宋" w:hAnsi="仿宋" w:hint="eastAsia"/>
          <w:sz w:val="30"/>
          <w:szCs w:val="30"/>
        </w:rPr>
        <w:t>像素、</w:t>
      </w:r>
      <w:r>
        <w:rPr>
          <w:rFonts w:ascii="仿宋" w:eastAsia="仿宋" w:hAnsi="仿宋" w:hint="eastAsia"/>
          <w:sz w:val="30"/>
          <w:szCs w:val="30"/>
        </w:rPr>
        <w:t>RGB</w:t>
      </w:r>
      <w:r>
        <w:rPr>
          <w:rFonts w:ascii="仿宋" w:eastAsia="仿宋" w:hAnsi="仿宋" w:hint="eastAsia"/>
          <w:sz w:val="30"/>
          <w:szCs w:val="30"/>
        </w:rPr>
        <w:t>模式、白色背景</w:t>
      </w:r>
    </w:p>
    <w:p w:rsidR="00947A65" w:rsidRDefault="009E6418">
      <w:pPr>
        <w:pStyle w:val="a4"/>
        <w:numPr>
          <w:ilvl w:val="0"/>
          <w:numId w:val="3"/>
        </w:num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将太空背景图片复制到新建文件</w:t>
      </w:r>
    </w:p>
    <w:p w:rsidR="00947A65" w:rsidRDefault="009E6418">
      <w:pPr>
        <w:pStyle w:val="a4"/>
        <w:numPr>
          <w:ilvl w:val="0"/>
          <w:numId w:val="3"/>
        </w:num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利用魔棒将星球复制到该文件，进行自由变换</w:t>
      </w:r>
    </w:p>
    <w:p w:rsidR="00947A65" w:rsidRDefault="009E6418">
      <w:pPr>
        <w:pStyle w:val="a4"/>
        <w:numPr>
          <w:ilvl w:val="0"/>
          <w:numId w:val="3"/>
        </w:num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利用魔棒将宇航员复制到该文件，进行自由变换</w:t>
      </w:r>
    </w:p>
    <w:p w:rsidR="00947A65" w:rsidRDefault="009E6418">
      <w:pPr>
        <w:pStyle w:val="a4"/>
        <w:numPr>
          <w:ilvl w:val="0"/>
          <w:numId w:val="3"/>
        </w:num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添加文字“太空之旅”，并设置“外发光”混合效果</w:t>
      </w:r>
    </w:p>
    <w:p w:rsidR="00947A65" w:rsidRDefault="009E6418">
      <w:pPr>
        <w:pStyle w:val="a4"/>
        <w:numPr>
          <w:ilvl w:val="0"/>
          <w:numId w:val="2"/>
        </w:num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将文件存为姓名</w:t>
      </w:r>
      <w:r>
        <w:rPr>
          <w:rFonts w:ascii="仿宋" w:eastAsia="仿宋" w:hAnsi="仿宋" w:hint="eastAsia"/>
          <w:sz w:val="30"/>
          <w:szCs w:val="30"/>
        </w:rPr>
        <w:t>2.psd</w:t>
      </w:r>
    </w:p>
    <w:p w:rsidR="00947A65" w:rsidRDefault="009E6418">
      <w:pPr>
        <w:pStyle w:val="a4"/>
        <w:numPr>
          <w:ilvl w:val="0"/>
          <w:numId w:val="1"/>
        </w:num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“春江水暖”效果制作（</w:t>
      </w:r>
      <w:r>
        <w:rPr>
          <w:rFonts w:ascii="仿宋" w:eastAsia="仿宋" w:hAnsi="仿宋" w:hint="eastAsia"/>
          <w:sz w:val="30"/>
          <w:szCs w:val="30"/>
        </w:rPr>
        <w:t>40</w:t>
      </w:r>
      <w:r>
        <w:rPr>
          <w:rFonts w:ascii="仿宋" w:eastAsia="仿宋" w:hAnsi="仿宋" w:hint="eastAsia"/>
          <w:sz w:val="30"/>
          <w:szCs w:val="30"/>
        </w:rPr>
        <w:t>分）</w:t>
      </w:r>
    </w:p>
    <w:p w:rsidR="00947A65" w:rsidRDefault="009E6418">
      <w:pPr>
        <w:pStyle w:val="a4"/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要求：利用填充颜色完成天空背景，利用画笔工具绘制白云、红日、草地。</w:t>
      </w:r>
    </w:p>
    <w:p w:rsidR="00947A65" w:rsidRDefault="009E6418">
      <w:pPr>
        <w:pStyle w:val="a4"/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利用画笔工具绘制小草和柳叶以及鸭子。</w:t>
      </w:r>
    </w:p>
    <w:p w:rsidR="00947A65" w:rsidRDefault="009E6418">
      <w:pPr>
        <w:pStyle w:val="a4"/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将文件存为姓名</w:t>
      </w:r>
      <w:r>
        <w:rPr>
          <w:rFonts w:ascii="仿宋" w:eastAsia="仿宋" w:hAnsi="仿宋" w:hint="eastAsia"/>
          <w:sz w:val="30"/>
          <w:szCs w:val="30"/>
        </w:rPr>
        <w:t>3.psd</w:t>
      </w:r>
    </w:p>
    <w:p w:rsidR="00947A65" w:rsidRDefault="009E6418">
      <w:pPr>
        <w:pStyle w:val="a4"/>
        <w:jc w:val="left"/>
        <w:rPr>
          <w:rFonts w:ascii="仿宋" w:eastAsia="仿宋" w:hAnsi="仿宋"/>
          <w:b/>
          <w:bCs/>
          <w:color w:val="0000FF"/>
          <w:sz w:val="32"/>
          <w:szCs w:val="32"/>
        </w:rPr>
      </w:pPr>
      <w:r>
        <w:rPr>
          <w:rFonts w:ascii="仿宋" w:eastAsia="仿宋" w:hAnsi="仿宋" w:hint="eastAsia"/>
          <w:b/>
          <w:bCs/>
          <w:color w:val="0000FF"/>
          <w:sz w:val="32"/>
          <w:szCs w:val="32"/>
        </w:rPr>
        <w:t>考试结束请将三个文件上传给监考老师，否则无法计算成绩！</w:t>
      </w:r>
    </w:p>
    <w:p w:rsidR="00947A65" w:rsidRDefault="00947A65">
      <w:pPr>
        <w:pStyle w:val="a4"/>
        <w:jc w:val="left"/>
        <w:rPr>
          <w:rFonts w:ascii="仿宋" w:eastAsia="仿宋" w:hAnsi="仿宋"/>
          <w:sz w:val="30"/>
          <w:szCs w:val="30"/>
        </w:rPr>
      </w:pPr>
    </w:p>
    <w:sectPr w:rsidR="00947A65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1418" w:right="993" w:bottom="1418" w:left="127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6418" w:rsidRDefault="009E6418">
      <w:r>
        <w:separator/>
      </w:r>
    </w:p>
  </w:endnote>
  <w:endnote w:type="continuationSeparator" w:id="0">
    <w:p w:rsidR="009E6418" w:rsidRDefault="009E6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7A65" w:rsidRDefault="009E6418">
    <w:pPr>
      <w:pStyle w:val="a8"/>
      <w:jc w:val="center"/>
      <w:rPr>
        <w:kern w:val="0"/>
        <w:szCs w:val="21"/>
      </w:rPr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6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页，本试卷共</w:t>
    </w:r>
    <w:r>
      <w:rPr>
        <w:rFonts w:hint="eastAsia"/>
        <w:kern w:val="0"/>
        <w:szCs w:val="21"/>
      </w:rPr>
      <w:t>2</w:t>
    </w:r>
    <w:r>
      <w:rPr>
        <w:rFonts w:hint="eastAsia"/>
        <w:kern w:val="0"/>
        <w:szCs w:val="21"/>
      </w:rPr>
      <w:t>页</w:t>
    </w:r>
  </w:p>
  <w:p w:rsidR="00947A65" w:rsidRDefault="00947A65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7A65" w:rsidRDefault="009E6418">
    <w:pPr>
      <w:pStyle w:val="a8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页，本试卷共</w:t>
    </w:r>
    <w:r>
      <w:rPr>
        <w:rFonts w:hint="eastAsia"/>
        <w:kern w:val="0"/>
        <w:szCs w:val="21"/>
      </w:rPr>
      <w:t>2</w:t>
    </w:r>
    <w:r>
      <w:rPr>
        <w:rFonts w:hint="eastAsia"/>
        <w:kern w:val="0"/>
        <w:szCs w:val="21"/>
      </w:rPr>
      <w:t>页</w:t>
    </w:r>
  </w:p>
  <w:p w:rsidR="00947A65" w:rsidRDefault="00947A65">
    <w:pPr>
      <w:pStyle w:val="a8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7A65" w:rsidRDefault="009E6418">
    <w:pPr>
      <w:pStyle w:val="a8"/>
      <w:jc w:val="center"/>
    </w:pPr>
    <w:r>
      <w:rPr>
        <w:rFonts w:hint="eastAsia"/>
        <w:kern w:val="0"/>
        <w:szCs w:val="21"/>
      </w:rPr>
      <w:t xml:space="preserve">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6418" w:rsidRDefault="009E6418">
      <w:r>
        <w:separator/>
      </w:r>
    </w:p>
  </w:footnote>
  <w:footnote w:type="continuationSeparator" w:id="0">
    <w:p w:rsidR="009E6418" w:rsidRDefault="009E64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7A65" w:rsidRDefault="009E6418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margin">
                <wp:posOffset>-702945</wp:posOffset>
              </wp:positionH>
              <wp:positionV relativeFrom="page">
                <wp:posOffset>1343025</wp:posOffset>
              </wp:positionV>
              <wp:extent cx="741045" cy="8220075"/>
              <wp:effectExtent l="0" t="0" r="0" b="0"/>
              <wp:wrapNone/>
              <wp:docPr id="2" name="Text Box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741045" cy="8220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47A65" w:rsidRDefault="009E6418">
                          <w:pPr>
                            <w:pStyle w:val="a4"/>
                            <w:ind w:firstLineChars="1200" w:firstLine="288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班级</w:t>
                          </w:r>
                          <w:r>
                            <w:rPr>
                              <w:rFonts w:hint="eastAsia"/>
                              <w:sz w:val="24"/>
                              <w:u w:val="single"/>
                            </w:rPr>
                            <w:t xml:space="preserve">          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rFonts w:hint="eastAsia"/>
                              <w:sz w:val="24"/>
                              <w:u w:val="single"/>
                            </w:rPr>
                            <w:t>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24"/>
                              <w:u w:val="single"/>
                            </w:rPr>
                            <w:t xml:space="preserve">                 </w:t>
                          </w:r>
                        </w:p>
                        <w:p w:rsidR="00947A65" w:rsidRDefault="009E6418">
                          <w:pPr>
                            <w:pStyle w:val="a4"/>
                          </w:pPr>
                          <w:r>
                            <w:rPr>
                              <w:sz w:val="44"/>
                              <w:szCs w:val="44"/>
                            </w:rPr>
                            <w:t>· · · · ·· · · · ·· · · · ·</w:t>
                          </w:r>
                          <w:r>
                            <w:rPr>
                              <w:rFonts w:hint="eastAsia"/>
                            </w:rPr>
                            <w:t>装</w:t>
                          </w:r>
                          <w:r>
                            <w:rPr>
                              <w:sz w:val="44"/>
                              <w:szCs w:val="44"/>
                            </w:rPr>
                            <w:t>· · · · ·· · · · ·· · · · ·</w:t>
                          </w:r>
                          <w:r>
                            <w:rPr>
                              <w:rFonts w:ascii="Wingdings" w:hAnsi="Wingdings"/>
                            </w:rPr>
                            <w:t>订</w:t>
                          </w:r>
                          <w:r>
                            <w:rPr>
                              <w:sz w:val="44"/>
                              <w:szCs w:val="44"/>
                            </w:rPr>
                            <w:t>· · · · ·· · · · ·· · · · ·</w:t>
                          </w:r>
                          <w:r>
                            <w:rPr>
                              <w:rFonts w:ascii="Wingdings" w:hAnsi="Wingdings"/>
                            </w:rPr>
                            <w:t>线</w:t>
                          </w:r>
                          <w:r>
                            <w:rPr>
                              <w:sz w:val="44"/>
                              <w:szCs w:val="44"/>
                            </w:rPr>
                            <w:t>· · · · ·· · · · ·· · · · ·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-55.35pt;margin-top:105.75pt;width:58.35pt;height:647.25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" filled="f" stroked="f">
              <o:lock v:ext="edit" aspectratio="t"/>
              <v:textbox style="layout-flow:vertical;mso-layout-flow-alt:bottom-to-top">
                <w:txbxContent>
                  <w:p w:rsidR="00947A65" w:rsidRDefault="009E6418">
                    <w:pPr>
                      <w:pStyle w:val="a4"/>
                      <w:ind w:firstLineChars="1200" w:firstLine="288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班级</w:t>
                    </w:r>
                    <w:r>
                      <w:rPr>
                        <w:rFonts w:hint="eastAsia"/>
                        <w:sz w:val="24"/>
                        <w:u w:val="single"/>
                      </w:rPr>
                      <w:t xml:space="preserve">                 </w:t>
                    </w:r>
                    <w:r>
                      <w:rPr>
                        <w:rFonts w:hint="eastAsia"/>
                        <w:sz w:val="24"/>
                      </w:rPr>
                      <w:t xml:space="preserve">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rFonts w:hint="eastAsia"/>
                        <w:sz w:val="24"/>
                        <w:u w:val="single"/>
                      </w:rPr>
                      <w:t>________</w:t>
                    </w:r>
                    <w:r>
                      <w:rPr>
                        <w:rFonts w:hint="eastAsia"/>
                        <w:sz w:val="24"/>
                      </w:rPr>
                      <w:t xml:space="preserve">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rFonts w:hint="eastAsia"/>
                        <w:sz w:val="24"/>
                      </w:rPr>
                      <w:t xml:space="preserve"> </w:t>
                    </w:r>
                    <w:r>
                      <w:rPr>
                        <w:rFonts w:hint="eastAsia"/>
                        <w:sz w:val="24"/>
                        <w:u w:val="single"/>
                      </w:rPr>
                      <w:t xml:space="preserve">                 </w:t>
                    </w:r>
                  </w:p>
                  <w:p w:rsidR="00947A65" w:rsidRDefault="009E6418">
                    <w:pPr>
                      <w:pStyle w:val="a4"/>
                    </w:pPr>
                    <w:r>
                      <w:rPr>
                        <w:sz w:val="44"/>
                        <w:szCs w:val="44"/>
                      </w:rPr>
                      <w:t>· · · · ·· · · · ·· · · · ·</w:t>
                    </w:r>
                    <w:r>
                      <w:rPr>
                        <w:rFonts w:hint="eastAsia"/>
                      </w:rPr>
                      <w:t>装</w:t>
                    </w:r>
                    <w:r>
                      <w:rPr>
                        <w:sz w:val="44"/>
                        <w:szCs w:val="44"/>
                      </w:rPr>
                      <w:t>· · · · ·· · · · ·· · · · ·</w:t>
                    </w:r>
                    <w:r>
                      <w:rPr>
                        <w:rFonts w:ascii="Wingdings" w:hAnsi="Wingdings"/>
                      </w:rPr>
                      <w:t>订</w:t>
                    </w:r>
                    <w:r>
                      <w:rPr>
                        <w:sz w:val="44"/>
                        <w:szCs w:val="44"/>
                      </w:rPr>
                      <w:t>· · · · ·· · · · ·· · · · ·</w:t>
                    </w:r>
                    <w:r>
                      <w:rPr>
                        <w:rFonts w:ascii="Wingdings" w:hAnsi="Wingdings"/>
                      </w:rPr>
                      <w:t>线</w:t>
                    </w:r>
                    <w:r>
                      <w:rPr>
                        <w:sz w:val="44"/>
                        <w:szCs w:val="44"/>
                      </w:rPr>
                      <w:t>· · · · ·· · · · ·· · · · ·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7A65" w:rsidRDefault="009E6418">
    <w:pPr>
      <w:pStyle w:val="a9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margin">
                <wp:posOffset>-569595</wp:posOffset>
              </wp:positionH>
              <wp:positionV relativeFrom="page">
                <wp:posOffset>1190625</wp:posOffset>
              </wp:positionV>
              <wp:extent cx="741045" cy="8421370"/>
              <wp:effectExtent l="1905" t="0" r="6350" b="1905"/>
              <wp:wrapNone/>
              <wp:docPr id="1" name="Text Box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741045" cy="8421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47A65" w:rsidRDefault="009E6418">
                          <w:pPr>
                            <w:pStyle w:val="a4"/>
                            <w:ind w:firstLineChars="1200" w:firstLine="288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班级</w:t>
                          </w:r>
                          <w:r>
                            <w:rPr>
                              <w:rFonts w:hint="eastAsia"/>
                              <w:sz w:val="24"/>
                              <w:u w:val="single"/>
                            </w:rPr>
                            <w:t xml:space="preserve">          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24"/>
                              <w:u w:val="single"/>
                            </w:rPr>
                            <w:t xml:space="preserve">          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rFonts w:hint="eastAsia"/>
                              <w:sz w:val="24"/>
                              <w:u w:val="single"/>
                            </w:rPr>
                            <w:t>________</w:t>
                          </w:r>
                        </w:p>
                        <w:p w:rsidR="00947A65" w:rsidRDefault="009E6418">
                          <w:pPr>
                            <w:pStyle w:val="a4"/>
                          </w:pPr>
                          <w:r>
                            <w:rPr>
                              <w:sz w:val="44"/>
                              <w:szCs w:val="44"/>
                            </w:rPr>
                            <w:t>· · · · ·· · · · ·· · · · ·</w:t>
                          </w:r>
                          <w:r>
                            <w:rPr>
                              <w:rFonts w:hint="eastAsia"/>
                            </w:rPr>
                            <w:t>装</w:t>
                          </w:r>
                          <w:r>
                            <w:rPr>
                              <w:sz w:val="44"/>
                              <w:szCs w:val="44"/>
                            </w:rPr>
                            <w:t>· · · · ·· · · · ·· · · · ·</w:t>
                          </w:r>
                          <w:r>
                            <w:rPr>
                              <w:rFonts w:ascii="Wingdings" w:hAnsi="Wingdings"/>
                            </w:rPr>
                            <w:t>订</w:t>
                          </w:r>
                          <w:r>
                            <w:rPr>
                              <w:sz w:val="44"/>
                              <w:szCs w:val="44"/>
                            </w:rPr>
                            <w:t>· · · · ·· · · · ·· · · · ·</w:t>
                          </w:r>
                          <w:r>
                            <w:rPr>
                              <w:rFonts w:ascii="Wingdings" w:hAnsi="Wingdings"/>
                            </w:rPr>
                            <w:t>线</w:t>
                          </w:r>
                          <w:r>
                            <w:rPr>
                              <w:sz w:val="44"/>
                              <w:szCs w:val="44"/>
                            </w:rPr>
                            <w:t>· · · · ·· · · · ·· · · · ·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left:0;text-align:left;margin-left:-44.85pt;margin-top:93.75pt;width:58.35pt;height:663.1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" filled="f" stroked="f">
              <o:lock v:ext="edit" aspectratio="t"/>
              <v:textbox style="layout-flow:vertical;mso-layout-flow-alt:bottom-to-top">
                <w:txbxContent>
                  <w:p w:rsidR="00947A65" w:rsidRDefault="009E6418">
                    <w:pPr>
                      <w:pStyle w:val="a4"/>
                      <w:ind w:firstLineChars="1200" w:firstLine="288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班级</w:t>
                    </w:r>
                    <w:r>
                      <w:rPr>
                        <w:rFonts w:hint="eastAsia"/>
                        <w:sz w:val="24"/>
                        <w:u w:val="single"/>
                      </w:rPr>
                      <w:t xml:space="preserve">                 </w:t>
                    </w:r>
                    <w:r>
                      <w:rPr>
                        <w:rFonts w:hint="eastAsia"/>
                        <w:sz w:val="24"/>
                      </w:rPr>
                      <w:t xml:space="preserve">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rFonts w:hint="eastAsia"/>
                        <w:sz w:val="24"/>
                      </w:rPr>
                      <w:t xml:space="preserve"> </w:t>
                    </w:r>
                    <w:r>
                      <w:rPr>
                        <w:rFonts w:hint="eastAsia"/>
                        <w:sz w:val="24"/>
                        <w:u w:val="single"/>
                      </w:rPr>
                      <w:t xml:space="preserve">                 </w:t>
                    </w:r>
                    <w:r>
                      <w:rPr>
                        <w:rFonts w:hint="eastAsia"/>
                        <w:sz w:val="24"/>
                      </w:rPr>
                      <w:t xml:space="preserve">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rFonts w:hint="eastAsia"/>
                        <w:sz w:val="24"/>
                        <w:u w:val="single"/>
                      </w:rPr>
                      <w:t>________</w:t>
                    </w:r>
                  </w:p>
                  <w:p w:rsidR="00947A65" w:rsidRDefault="009E6418">
                    <w:pPr>
                      <w:pStyle w:val="a4"/>
                    </w:pPr>
                    <w:r>
                      <w:rPr>
                        <w:sz w:val="44"/>
                        <w:szCs w:val="44"/>
                      </w:rPr>
                      <w:t>· · · · ·· · · · ·· · · · ·</w:t>
                    </w:r>
                    <w:r>
                      <w:rPr>
                        <w:rFonts w:hint="eastAsia"/>
                      </w:rPr>
                      <w:t>装</w:t>
                    </w:r>
                    <w:r>
                      <w:rPr>
                        <w:sz w:val="44"/>
                        <w:szCs w:val="44"/>
                      </w:rPr>
                      <w:t>· · · · ·· · · · ·· · · · ·</w:t>
                    </w:r>
                    <w:r>
                      <w:rPr>
                        <w:rFonts w:ascii="Wingdings" w:hAnsi="Wingdings"/>
                      </w:rPr>
                      <w:t>订</w:t>
                    </w:r>
                    <w:r>
                      <w:rPr>
                        <w:sz w:val="44"/>
                        <w:szCs w:val="44"/>
                      </w:rPr>
                      <w:t>· · · · ·· · · · ·· · · · ·</w:t>
                    </w:r>
                    <w:r>
                      <w:rPr>
                        <w:rFonts w:ascii="Wingdings" w:hAnsi="Wingdings"/>
                      </w:rPr>
                      <w:t>线</w:t>
                    </w:r>
                    <w:r>
                      <w:rPr>
                        <w:sz w:val="44"/>
                        <w:szCs w:val="44"/>
                      </w:rPr>
                      <w:t>· · · · ·· · · · ·· · · · ·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2D0E8DC"/>
    <w:multiLevelType w:val="singleLevel"/>
    <w:tmpl w:val="D2D0E8DC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DE987148"/>
    <w:multiLevelType w:val="singleLevel"/>
    <w:tmpl w:val="DE987148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27269366"/>
    <w:multiLevelType w:val="singleLevel"/>
    <w:tmpl w:val="27269366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attachedTemplate r:id="rId1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E0YmFlYmRjMDg1ZGMxNmVhZjFjNDUzYTVmOGRlOWYifQ=="/>
  </w:docVars>
  <w:rsids>
    <w:rsidRoot w:val="001140AF"/>
    <w:rsid w:val="000008F8"/>
    <w:rsid w:val="00001510"/>
    <w:rsid w:val="00014E4E"/>
    <w:rsid w:val="000179D7"/>
    <w:rsid w:val="00060326"/>
    <w:rsid w:val="0006352B"/>
    <w:rsid w:val="000660F5"/>
    <w:rsid w:val="000730FB"/>
    <w:rsid w:val="0007419C"/>
    <w:rsid w:val="000755D1"/>
    <w:rsid w:val="0007682E"/>
    <w:rsid w:val="00080A14"/>
    <w:rsid w:val="00084701"/>
    <w:rsid w:val="00086C07"/>
    <w:rsid w:val="00087F39"/>
    <w:rsid w:val="000919A7"/>
    <w:rsid w:val="00091E45"/>
    <w:rsid w:val="0009269B"/>
    <w:rsid w:val="00097B93"/>
    <w:rsid w:val="000A07D8"/>
    <w:rsid w:val="000A1FCD"/>
    <w:rsid w:val="000A5805"/>
    <w:rsid w:val="000A6969"/>
    <w:rsid w:val="000B0DDB"/>
    <w:rsid w:val="000B1BA1"/>
    <w:rsid w:val="000B674D"/>
    <w:rsid w:val="000C18E2"/>
    <w:rsid w:val="000C1B99"/>
    <w:rsid w:val="000C1BD7"/>
    <w:rsid w:val="000C71AA"/>
    <w:rsid w:val="000E0CFA"/>
    <w:rsid w:val="000E21EC"/>
    <w:rsid w:val="000E3186"/>
    <w:rsid w:val="000E336C"/>
    <w:rsid w:val="000E58AC"/>
    <w:rsid w:val="000E6FA9"/>
    <w:rsid w:val="000F3891"/>
    <w:rsid w:val="0010095C"/>
    <w:rsid w:val="00107E0A"/>
    <w:rsid w:val="00111AC5"/>
    <w:rsid w:val="001140AF"/>
    <w:rsid w:val="00121D02"/>
    <w:rsid w:val="0012286A"/>
    <w:rsid w:val="001302C4"/>
    <w:rsid w:val="00130EE6"/>
    <w:rsid w:val="001344EB"/>
    <w:rsid w:val="00146E1E"/>
    <w:rsid w:val="00154D64"/>
    <w:rsid w:val="00157698"/>
    <w:rsid w:val="00161440"/>
    <w:rsid w:val="0016265A"/>
    <w:rsid w:val="00164FC9"/>
    <w:rsid w:val="001705AD"/>
    <w:rsid w:val="00171057"/>
    <w:rsid w:val="00174FC1"/>
    <w:rsid w:val="0018013B"/>
    <w:rsid w:val="00185D63"/>
    <w:rsid w:val="00191723"/>
    <w:rsid w:val="00195A34"/>
    <w:rsid w:val="001968F9"/>
    <w:rsid w:val="00196BED"/>
    <w:rsid w:val="001A0527"/>
    <w:rsid w:val="001A2B79"/>
    <w:rsid w:val="001B3B28"/>
    <w:rsid w:val="001B5523"/>
    <w:rsid w:val="001C6207"/>
    <w:rsid w:val="001D3E22"/>
    <w:rsid w:val="001E1B37"/>
    <w:rsid w:val="001E1DBF"/>
    <w:rsid w:val="001E2DA4"/>
    <w:rsid w:val="001E39C3"/>
    <w:rsid w:val="001E7818"/>
    <w:rsid w:val="001F020A"/>
    <w:rsid w:val="001F32CF"/>
    <w:rsid w:val="001F546D"/>
    <w:rsid w:val="001F6C7E"/>
    <w:rsid w:val="001F7B76"/>
    <w:rsid w:val="00200499"/>
    <w:rsid w:val="00203224"/>
    <w:rsid w:val="00203DCD"/>
    <w:rsid w:val="0020421B"/>
    <w:rsid w:val="00205622"/>
    <w:rsid w:val="002063AE"/>
    <w:rsid w:val="00212806"/>
    <w:rsid w:val="002145A4"/>
    <w:rsid w:val="00230F55"/>
    <w:rsid w:val="002328AE"/>
    <w:rsid w:val="00235C7E"/>
    <w:rsid w:val="00236FBC"/>
    <w:rsid w:val="002431DC"/>
    <w:rsid w:val="00243DA9"/>
    <w:rsid w:val="002467A4"/>
    <w:rsid w:val="00251788"/>
    <w:rsid w:val="00253357"/>
    <w:rsid w:val="00263775"/>
    <w:rsid w:val="00263BF0"/>
    <w:rsid w:val="002701AF"/>
    <w:rsid w:val="0027158B"/>
    <w:rsid w:val="00282471"/>
    <w:rsid w:val="00284E18"/>
    <w:rsid w:val="00285E5E"/>
    <w:rsid w:val="00290380"/>
    <w:rsid w:val="002A2B05"/>
    <w:rsid w:val="002A68E6"/>
    <w:rsid w:val="002A6A57"/>
    <w:rsid w:val="002B4013"/>
    <w:rsid w:val="002B46B4"/>
    <w:rsid w:val="002B7989"/>
    <w:rsid w:val="002D317C"/>
    <w:rsid w:val="002D659F"/>
    <w:rsid w:val="002D6C44"/>
    <w:rsid w:val="002D6EED"/>
    <w:rsid w:val="002F1882"/>
    <w:rsid w:val="002F4D79"/>
    <w:rsid w:val="002F71AC"/>
    <w:rsid w:val="00300E73"/>
    <w:rsid w:val="00307F47"/>
    <w:rsid w:val="00310BBF"/>
    <w:rsid w:val="00312E2D"/>
    <w:rsid w:val="00322D05"/>
    <w:rsid w:val="00325E96"/>
    <w:rsid w:val="00327839"/>
    <w:rsid w:val="003302CC"/>
    <w:rsid w:val="00342AD5"/>
    <w:rsid w:val="00342B9B"/>
    <w:rsid w:val="003552BC"/>
    <w:rsid w:val="00357B7A"/>
    <w:rsid w:val="0036522C"/>
    <w:rsid w:val="0036582F"/>
    <w:rsid w:val="00392B38"/>
    <w:rsid w:val="003A6AD1"/>
    <w:rsid w:val="003A7B4F"/>
    <w:rsid w:val="003B4A4E"/>
    <w:rsid w:val="003B58F7"/>
    <w:rsid w:val="003D4681"/>
    <w:rsid w:val="003E035F"/>
    <w:rsid w:val="003E04E7"/>
    <w:rsid w:val="003E111B"/>
    <w:rsid w:val="0040036F"/>
    <w:rsid w:val="004016FE"/>
    <w:rsid w:val="00405372"/>
    <w:rsid w:val="0043021A"/>
    <w:rsid w:val="00437ECE"/>
    <w:rsid w:val="00440CB3"/>
    <w:rsid w:val="00445B42"/>
    <w:rsid w:val="004548E1"/>
    <w:rsid w:val="00465756"/>
    <w:rsid w:val="00465E9A"/>
    <w:rsid w:val="0047113D"/>
    <w:rsid w:val="00471C60"/>
    <w:rsid w:val="00475262"/>
    <w:rsid w:val="0047606A"/>
    <w:rsid w:val="004762B5"/>
    <w:rsid w:val="004769A4"/>
    <w:rsid w:val="00481490"/>
    <w:rsid w:val="0048156D"/>
    <w:rsid w:val="00481908"/>
    <w:rsid w:val="00482104"/>
    <w:rsid w:val="00483263"/>
    <w:rsid w:val="00483417"/>
    <w:rsid w:val="0049019B"/>
    <w:rsid w:val="00491361"/>
    <w:rsid w:val="004A6410"/>
    <w:rsid w:val="004C106C"/>
    <w:rsid w:val="004C287C"/>
    <w:rsid w:val="004C3B01"/>
    <w:rsid w:val="004C50C7"/>
    <w:rsid w:val="004C7F39"/>
    <w:rsid w:val="004D0EE4"/>
    <w:rsid w:val="004D3FFC"/>
    <w:rsid w:val="004E71CE"/>
    <w:rsid w:val="004F70AD"/>
    <w:rsid w:val="005007AA"/>
    <w:rsid w:val="00501125"/>
    <w:rsid w:val="00505314"/>
    <w:rsid w:val="00510216"/>
    <w:rsid w:val="00510584"/>
    <w:rsid w:val="005238AE"/>
    <w:rsid w:val="00527FBC"/>
    <w:rsid w:val="005339A9"/>
    <w:rsid w:val="00545E86"/>
    <w:rsid w:val="00547041"/>
    <w:rsid w:val="005509D5"/>
    <w:rsid w:val="005513DF"/>
    <w:rsid w:val="00553EAF"/>
    <w:rsid w:val="0055701A"/>
    <w:rsid w:val="00563A4E"/>
    <w:rsid w:val="00564369"/>
    <w:rsid w:val="005754F7"/>
    <w:rsid w:val="00576856"/>
    <w:rsid w:val="005824D5"/>
    <w:rsid w:val="005843D5"/>
    <w:rsid w:val="00593EFC"/>
    <w:rsid w:val="005A180E"/>
    <w:rsid w:val="005A54F7"/>
    <w:rsid w:val="005B3E98"/>
    <w:rsid w:val="005B403D"/>
    <w:rsid w:val="005B5713"/>
    <w:rsid w:val="005C19FF"/>
    <w:rsid w:val="005D01E8"/>
    <w:rsid w:val="005D2F0C"/>
    <w:rsid w:val="005D719E"/>
    <w:rsid w:val="005D72C1"/>
    <w:rsid w:val="005E1595"/>
    <w:rsid w:val="005E3E14"/>
    <w:rsid w:val="005F50DA"/>
    <w:rsid w:val="00600EEC"/>
    <w:rsid w:val="00602EE8"/>
    <w:rsid w:val="0060495C"/>
    <w:rsid w:val="00607F59"/>
    <w:rsid w:val="00633645"/>
    <w:rsid w:val="00635AF3"/>
    <w:rsid w:val="00643904"/>
    <w:rsid w:val="00645BC6"/>
    <w:rsid w:val="00660A8F"/>
    <w:rsid w:val="00662122"/>
    <w:rsid w:val="00662D89"/>
    <w:rsid w:val="00664459"/>
    <w:rsid w:val="0067225C"/>
    <w:rsid w:val="00672A90"/>
    <w:rsid w:val="00672E8D"/>
    <w:rsid w:val="0068256E"/>
    <w:rsid w:val="00696DF9"/>
    <w:rsid w:val="006A0AB9"/>
    <w:rsid w:val="006B033F"/>
    <w:rsid w:val="006B11C6"/>
    <w:rsid w:val="006B31F6"/>
    <w:rsid w:val="006C05F4"/>
    <w:rsid w:val="006C160F"/>
    <w:rsid w:val="006C1640"/>
    <w:rsid w:val="006C2648"/>
    <w:rsid w:val="006C3226"/>
    <w:rsid w:val="006C35FD"/>
    <w:rsid w:val="006C36D4"/>
    <w:rsid w:val="006C3EC3"/>
    <w:rsid w:val="006D2F52"/>
    <w:rsid w:val="006D5ABD"/>
    <w:rsid w:val="006D7FBB"/>
    <w:rsid w:val="006E2E61"/>
    <w:rsid w:val="006F1396"/>
    <w:rsid w:val="00704966"/>
    <w:rsid w:val="00706D37"/>
    <w:rsid w:val="00713717"/>
    <w:rsid w:val="007140D2"/>
    <w:rsid w:val="007176D8"/>
    <w:rsid w:val="00717893"/>
    <w:rsid w:val="007201A1"/>
    <w:rsid w:val="00730E5D"/>
    <w:rsid w:val="00733605"/>
    <w:rsid w:val="007415F9"/>
    <w:rsid w:val="007424D1"/>
    <w:rsid w:val="0074326A"/>
    <w:rsid w:val="00743B3A"/>
    <w:rsid w:val="00747F87"/>
    <w:rsid w:val="00750E8C"/>
    <w:rsid w:val="00753595"/>
    <w:rsid w:val="00772C9D"/>
    <w:rsid w:val="00773B54"/>
    <w:rsid w:val="0077769B"/>
    <w:rsid w:val="007871DE"/>
    <w:rsid w:val="007A2933"/>
    <w:rsid w:val="007A4E4A"/>
    <w:rsid w:val="007B1D17"/>
    <w:rsid w:val="007B2FBE"/>
    <w:rsid w:val="007C2F64"/>
    <w:rsid w:val="007C4EBB"/>
    <w:rsid w:val="007C4EEA"/>
    <w:rsid w:val="007D6F38"/>
    <w:rsid w:val="007E09FD"/>
    <w:rsid w:val="007E0A78"/>
    <w:rsid w:val="007E2AF6"/>
    <w:rsid w:val="007E303E"/>
    <w:rsid w:val="007E6BB0"/>
    <w:rsid w:val="007E76EB"/>
    <w:rsid w:val="007F698B"/>
    <w:rsid w:val="00810F6F"/>
    <w:rsid w:val="008116B4"/>
    <w:rsid w:val="00813DC5"/>
    <w:rsid w:val="00824D5F"/>
    <w:rsid w:val="00830C5E"/>
    <w:rsid w:val="008333FF"/>
    <w:rsid w:val="00836225"/>
    <w:rsid w:val="00844212"/>
    <w:rsid w:val="0084791C"/>
    <w:rsid w:val="00853360"/>
    <w:rsid w:val="00854478"/>
    <w:rsid w:val="00857A80"/>
    <w:rsid w:val="0086108D"/>
    <w:rsid w:val="008676ED"/>
    <w:rsid w:val="00867A98"/>
    <w:rsid w:val="00870A3E"/>
    <w:rsid w:val="00870B46"/>
    <w:rsid w:val="00872143"/>
    <w:rsid w:val="00881931"/>
    <w:rsid w:val="00886E16"/>
    <w:rsid w:val="0089046E"/>
    <w:rsid w:val="00894178"/>
    <w:rsid w:val="008A2BD2"/>
    <w:rsid w:val="008A7128"/>
    <w:rsid w:val="008B167C"/>
    <w:rsid w:val="008B74C4"/>
    <w:rsid w:val="008C26EA"/>
    <w:rsid w:val="008C407D"/>
    <w:rsid w:val="008C50CF"/>
    <w:rsid w:val="008C6ED8"/>
    <w:rsid w:val="008D1A47"/>
    <w:rsid w:val="008E069B"/>
    <w:rsid w:val="008E15B7"/>
    <w:rsid w:val="008E68AB"/>
    <w:rsid w:val="008E7C44"/>
    <w:rsid w:val="008F5260"/>
    <w:rsid w:val="00903A00"/>
    <w:rsid w:val="00903F3E"/>
    <w:rsid w:val="00912772"/>
    <w:rsid w:val="00914889"/>
    <w:rsid w:val="00917EFD"/>
    <w:rsid w:val="00924A63"/>
    <w:rsid w:val="009253DC"/>
    <w:rsid w:val="00927918"/>
    <w:rsid w:val="00927E08"/>
    <w:rsid w:val="00927E3C"/>
    <w:rsid w:val="00931610"/>
    <w:rsid w:val="00933532"/>
    <w:rsid w:val="009373D0"/>
    <w:rsid w:val="00942737"/>
    <w:rsid w:val="0094273F"/>
    <w:rsid w:val="009443FB"/>
    <w:rsid w:val="00947385"/>
    <w:rsid w:val="00947A65"/>
    <w:rsid w:val="00951336"/>
    <w:rsid w:val="00961923"/>
    <w:rsid w:val="0096257A"/>
    <w:rsid w:val="0097007B"/>
    <w:rsid w:val="00973577"/>
    <w:rsid w:val="00996B2A"/>
    <w:rsid w:val="009A0D79"/>
    <w:rsid w:val="009A0F8D"/>
    <w:rsid w:val="009A667F"/>
    <w:rsid w:val="009B1E07"/>
    <w:rsid w:val="009B4AD4"/>
    <w:rsid w:val="009C4202"/>
    <w:rsid w:val="009D0126"/>
    <w:rsid w:val="009E4223"/>
    <w:rsid w:val="009E6418"/>
    <w:rsid w:val="009E79F5"/>
    <w:rsid w:val="009F1F48"/>
    <w:rsid w:val="009F3363"/>
    <w:rsid w:val="009F6F5F"/>
    <w:rsid w:val="00A05151"/>
    <w:rsid w:val="00A055DE"/>
    <w:rsid w:val="00A055E4"/>
    <w:rsid w:val="00A067E7"/>
    <w:rsid w:val="00A06D84"/>
    <w:rsid w:val="00A07CE2"/>
    <w:rsid w:val="00A10AE4"/>
    <w:rsid w:val="00A132C2"/>
    <w:rsid w:val="00A207E6"/>
    <w:rsid w:val="00A322C3"/>
    <w:rsid w:val="00A33EC6"/>
    <w:rsid w:val="00A34A0A"/>
    <w:rsid w:val="00A37AF1"/>
    <w:rsid w:val="00A437DD"/>
    <w:rsid w:val="00A4686D"/>
    <w:rsid w:val="00A53C39"/>
    <w:rsid w:val="00A606FD"/>
    <w:rsid w:val="00A613C4"/>
    <w:rsid w:val="00A643B2"/>
    <w:rsid w:val="00A6781A"/>
    <w:rsid w:val="00A71878"/>
    <w:rsid w:val="00A76DF4"/>
    <w:rsid w:val="00A77F43"/>
    <w:rsid w:val="00A82E79"/>
    <w:rsid w:val="00A849C9"/>
    <w:rsid w:val="00A8605B"/>
    <w:rsid w:val="00A93C63"/>
    <w:rsid w:val="00A9466F"/>
    <w:rsid w:val="00AA41EC"/>
    <w:rsid w:val="00AA4D8F"/>
    <w:rsid w:val="00AB3EBD"/>
    <w:rsid w:val="00AC2992"/>
    <w:rsid w:val="00AC7B53"/>
    <w:rsid w:val="00AD623B"/>
    <w:rsid w:val="00AD6C2D"/>
    <w:rsid w:val="00AD6DDE"/>
    <w:rsid w:val="00AE430C"/>
    <w:rsid w:val="00AE578A"/>
    <w:rsid w:val="00AF2E8C"/>
    <w:rsid w:val="00AF3E83"/>
    <w:rsid w:val="00B13D15"/>
    <w:rsid w:val="00B14A45"/>
    <w:rsid w:val="00B14A54"/>
    <w:rsid w:val="00B16399"/>
    <w:rsid w:val="00B3563F"/>
    <w:rsid w:val="00B41102"/>
    <w:rsid w:val="00B42A90"/>
    <w:rsid w:val="00B442EF"/>
    <w:rsid w:val="00B47289"/>
    <w:rsid w:val="00B51F88"/>
    <w:rsid w:val="00B756A1"/>
    <w:rsid w:val="00B84AE7"/>
    <w:rsid w:val="00B86305"/>
    <w:rsid w:val="00B913E0"/>
    <w:rsid w:val="00B94AC4"/>
    <w:rsid w:val="00BA0D4C"/>
    <w:rsid w:val="00BA28B2"/>
    <w:rsid w:val="00BB5539"/>
    <w:rsid w:val="00BD2978"/>
    <w:rsid w:val="00BE1897"/>
    <w:rsid w:val="00BE1916"/>
    <w:rsid w:val="00BE2151"/>
    <w:rsid w:val="00BF058A"/>
    <w:rsid w:val="00BF10A9"/>
    <w:rsid w:val="00BF18ED"/>
    <w:rsid w:val="00C00A39"/>
    <w:rsid w:val="00C028E9"/>
    <w:rsid w:val="00C03EAD"/>
    <w:rsid w:val="00C07826"/>
    <w:rsid w:val="00C16886"/>
    <w:rsid w:val="00C3435C"/>
    <w:rsid w:val="00C3549A"/>
    <w:rsid w:val="00C36049"/>
    <w:rsid w:val="00C401D2"/>
    <w:rsid w:val="00C418E6"/>
    <w:rsid w:val="00C42B3A"/>
    <w:rsid w:val="00C46AA0"/>
    <w:rsid w:val="00C525D0"/>
    <w:rsid w:val="00C54A08"/>
    <w:rsid w:val="00C65233"/>
    <w:rsid w:val="00C730D1"/>
    <w:rsid w:val="00C75F3E"/>
    <w:rsid w:val="00C82084"/>
    <w:rsid w:val="00C82900"/>
    <w:rsid w:val="00C854AD"/>
    <w:rsid w:val="00C85A20"/>
    <w:rsid w:val="00C9074B"/>
    <w:rsid w:val="00C95550"/>
    <w:rsid w:val="00CA018E"/>
    <w:rsid w:val="00CA4F7D"/>
    <w:rsid w:val="00CB3CE1"/>
    <w:rsid w:val="00CB3E89"/>
    <w:rsid w:val="00CC4E26"/>
    <w:rsid w:val="00CD1AD6"/>
    <w:rsid w:val="00CD300E"/>
    <w:rsid w:val="00CD5A07"/>
    <w:rsid w:val="00CE5F21"/>
    <w:rsid w:val="00CF059E"/>
    <w:rsid w:val="00CF06C1"/>
    <w:rsid w:val="00D016CC"/>
    <w:rsid w:val="00D01936"/>
    <w:rsid w:val="00D07282"/>
    <w:rsid w:val="00D2124A"/>
    <w:rsid w:val="00D27E17"/>
    <w:rsid w:val="00D4055A"/>
    <w:rsid w:val="00D41AEE"/>
    <w:rsid w:val="00D50ADC"/>
    <w:rsid w:val="00D54070"/>
    <w:rsid w:val="00D55DE4"/>
    <w:rsid w:val="00D64AA2"/>
    <w:rsid w:val="00D64FFA"/>
    <w:rsid w:val="00D702D6"/>
    <w:rsid w:val="00D705BC"/>
    <w:rsid w:val="00D70B0A"/>
    <w:rsid w:val="00D73D96"/>
    <w:rsid w:val="00D92EC2"/>
    <w:rsid w:val="00D94C09"/>
    <w:rsid w:val="00D95641"/>
    <w:rsid w:val="00DA1E7E"/>
    <w:rsid w:val="00DA5FC3"/>
    <w:rsid w:val="00DB4CF2"/>
    <w:rsid w:val="00DC65C3"/>
    <w:rsid w:val="00DC773B"/>
    <w:rsid w:val="00DD08A4"/>
    <w:rsid w:val="00DD08AA"/>
    <w:rsid w:val="00DD0EC6"/>
    <w:rsid w:val="00DD3EB7"/>
    <w:rsid w:val="00DD522C"/>
    <w:rsid w:val="00DD6D85"/>
    <w:rsid w:val="00DE6EFA"/>
    <w:rsid w:val="00DF02CD"/>
    <w:rsid w:val="00DF144D"/>
    <w:rsid w:val="00DF1D00"/>
    <w:rsid w:val="00DF1D1C"/>
    <w:rsid w:val="00DF44FB"/>
    <w:rsid w:val="00DF6B60"/>
    <w:rsid w:val="00E018E9"/>
    <w:rsid w:val="00E275A5"/>
    <w:rsid w:val="00E31C91"/>
    <w:rsid w:val="00E344DB"/>
    <w:rsid w:val="00E42F76"/>
    <w:rsid w:val="00E439EF"/>
    <w:rsid w:val="00E5563C"/>
    <w:rsid w:val="00E56FC1"/>
    <w:rsid w:val="00E60E31"/>
    <w:rsid w:val="00E6259A"/>
    <w:rsid w:val="00E66739"/>
    <w:rsid w:val="00E74049"/>
    <w:rsid w:val="00E74400"/>
    <w:rsid w:val="00E74C6C"/>
    <w:rsid w:val="00E82058"/>
    <w:rsid w:val="00E83027"/>
    <w:rsid w:val="00E94064"/>
    <w:rsid w:val="00E96FE9"/>
    <w:rsid w:val="00EA7ED2"/>
    <w:rsid w:val="00EB51F5"/>
    <w:rsid w:val="00EB7667"/>
    <w:rsid w:val="00EC0B40"/>
    <w:rsid w:val="00EC308B"/>
    <w:rsid w:val="00EC39E5"/>
    <w:rsid w:val="00EC4A21"/>
    <w:rsid w:val="00ED7561"/>
    <w:rsid w:val="00ED7D60"/>
    <w:rsid w:val="00EE7709"/>
    <w:rsid w:val="00F00A13"/>
    <w:rsid w:val="00F10F31"/>
    <w:rsid w:val="00F17282"/>
    <w:rsid w:val="00F21960"/>
    <w:rsid w:val="00F26059"/>
    <w:rsid w:val="00F305A3"/>
    <w:rsid w:val="00F35CDB"/>
    <w:rsid w:val="00F43A0F"/>
    <w:rsid w:val="00F44B0F"/>
    <w:rsid w:val="00F52599"/>
    <w:rsid w:val="00F52A50"/>
    <w:rsid w:val="00F541BA"/>
    <w:rsid w:val="00F5496B"/>
    <w:rsid w:val="00F6446D"/>
    <w:rsid w:val="00F65FE3"/>
    <w:rsid w:val="00F6602D"/>
    <w:rsid w:val="00F71C26"/>
    <w:rsid w:val="00F81834"/>
    <w:rsid w:val="00FA0CC8"/>
    <w:rsid w:val="00FB26B1"/>
    <w:rsid w:val="00FB2AEB"/>
    <w:rsid w:val="00FB53C6"/>
    <w:rsid w:val="00FC1F2C"/>
    <w:rsid w:val="00FD477D"/>
    <w:rsid w:val="00FE0BE7"/>
    <w:rsid w:val="00FE351D"/>
    <w:rsid w:val="00FE5182"/>
    <w:rsid w:val="00FF4B72"/>
    <w:rsid w:val="1EEE0093"/>
    <w:rsid w:val="285A5748"/>
    <w:rsid w:val="29491A44"/>
    <w:rsid w:val="330E4D41"/>
    <w:rsid w:val="531D2B8D"/>
    <w:rsid w:val="5E547072"/>
    <w:rsid w:val="678A5A74"/>
    <w:rsid w:val="723E08BB"/>
    <w:rsid w:val="79D0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F24720"/>
  <w15:docId w15:val="{E0EABC23-9839-41B5-99B3-6AE705C87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4"/>
    <w:link w:val="a5"/>
    <w:autoRedefine/>
    <w:qFormat/>
    <w:rPr>
      <w:rFonts w:ascii="宋体" w:hAnsi="Courier New" w:cs="Courier New"/>
      <w:szCs w:val="21"/>
    </w:rPr>
  </w:style>
  <w:style w:type="paragraph" w:customStyle="1" w:styleId="a4">
    <w:name w:val="正常"/>
    <w:autoRedefine/>
    <w:qFormat/>
    <w:pPr>
      <w:widowControl w:val="0"/>
      <w:jc w:val="both"/>
    </w:pPr>
    <w:rPr>
      <w:kern w:val="2"/>
      <w:sz w:val="21"/>
      <w:szCs w:val="24"/>
    </w:rPr>
  </w:style>
  <w:style w:type="paragraph" w:styleId="a6">
    <w:name w:val="Balloon Text"/>
    <w:basedOn w:val="a4"/>
    <w:link w:val="a7"/>
    <w:autoRedefine/>
    <w:uiPriority w:val="99"/>
    <w:semiHidden/>
    <w:unhideWhenUsed/>
    <w:qFormat/>
    <w:rPr>
      <w:rFonts w:ascii="宋体"/>
      <w:sz w:val="18"/>
      <w:szCs w:val="18"/>
    </w:rPr>
  </w:style>
  <w:style w:type="paragraph" w:styleId="a8">
    <w:name w:val="footer"/>
    <w:basedOn w:val="a4"/>
    <w:autoRedefine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4"/>
    <w:autoRedefine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4"/>
    <w:autoRedefine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b">
    <w:name w:val="Table Grid"/>
    <w:basedOn w:val="a1"/>
    <w:autoRedefine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c">
    <w:name w:val="Strong"/>
    <w:autoRedefine/>
    <w:uiPriority w:val="22"/>
    <w:qFormat/>
    <w:rPr>
      <w:b/>
      <w:bCs/>
    </w:rPr>
  </w:style>
  <w:style w:type="character" w:styleId="ad">
    <w:name w:val="page number"/>
    <w:basedOn w:val="a0"/>
    <w:autoRedefine/>
    <w:uiPriority w:val="99"/>
    <w:semiHidden/>
    <w:unhideWhenUsed/>
    <w:qFormat/>
  </w:style>
  <w:style w:type="character" w:styleId="ae">
    <w:name w:val="Hyperlink"/>
    <w:autoRedefine/>
    <w:uiPriority w:val="99"/>
    <w:unhideWhenUsed/>
    <w:qFormat/>
    <w:rPr>
      <w:rFonts w:ascii="宋体" w:eastAsia="宋体" w:hAnsi="宋体" w:cs="宋体" w:hint="eastAsia"/>
      <w:color w:val="123B8D"/>
      <w:sz w:val="18"/>
      <w:szCs w:val="18"/>
      <w:u w:val="none"/>
    </w:rPr>
  </w:style>
  <w:style w:type="character" w:customStyle="1" w:styleId="a5">
    <w:name w:val="纯文本 字符"/>
    <w:link w:val="a3"/>
    <w:autoRedefine/>
    <w:qFormat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customStyle="1" w:styleId="CharChar">
    <w:name w:val="Char Char"/>
    <w:autoRedefine/>
    <w:semiHidden/>
    <w:qFormat/>
    <w:rPr>
      <w:rFonts w:ascii="宋体" w:hAnsi="Courier New" w:cs="Courier New"/>
      <w:kern w:val="2"/>
      <w:sz w:val="21"/>
      <w:szCs w:val="21"/>
    </w:rPr>
  </w:style>
  <w:style w:type="paragraph" w:customStyle="1" w:styleId="21">
    <w:name w:val="中等深浅网格 21"/>
    <w:autoRedefine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txt">
    <w:name w:val="txt"/>
    <w:basedOn w:val="a4"/>
    <w:autoRedefine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List Paragraph"/>
    <w:basedOn w:val="a4"/>
    <w:autoRedefine/>
    <w:uiPriority w:val="34"/>
    <w:qFormat/>
    <w:pPr>
      <w:ind w:firstLineChars="200" w:firstLine="420"/>
    </w:pPr>
    <w:rPr>
      <w:rFonts w:ascii="等线" w:eastAsia="等线" w:hAnsi="等线" w:cs="宋体"/>
      <w:sz w:val="24"/>
    </w:rPr>
  </w:style>
  <w:style w:type="character" w:customStyle="1" w:styleId="a7">
    <w:name w:val="批注框文本 字符"/>
    <w:link w:val="a6"/>
    <w:autoRedefine/>
    <w:uiPriority w:val="99"/>
    <w:semiHidden/>
    <w:qFormat/>
    <w:rPr>
      <w:rFonts w:ascii="宋体"/>
      <w:kern w:val="2"/>
      <w:sz w:val="18"/>
      <w:szCs w:val="18"/>
    </w:rPr>
  </w:style>
  <w:style w:type="paragraph" w:customStyle="1" w:styleId="ne-p">
    <w:name w:val="ne-p"/>
    <w:basedOn w:val="a"/>
    <w:autoRedefine/>
    <w:qFormat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character" w:customStyle="1" w:styleId="ne-text">
    <w:name w:val="ne-text"/>
    <w:basedOn w:val="a0"/>
    <w:autoRedefine/>
    <w:qFormat/>
  </w:style>
  <w:style w:type="paragraph" w:customStyle="1" w:styleId="ql-align-justify">
    <w:name w:val="ql-align-justify"/>
    <w:basedOn w:val="a"/>
    <w:autoRedefine/>
    <w:qFormat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character" w:customStyle="1" w:styleId="ql-underline-solid">
    <w:name w:val="ql-underline-solid"/>
    <w:basedOn w:val="a0"/>
    <w:autoRedefine/>
    <w:qFormat/>
  </w:style>
  <w:style w:type="character" w:customStyle="1" w:styleId="ql-font-songti">
    <w:name w:val="ql-font-songti"/>
    <w:basedOn w:val="a0"/>
    <w:autoRedefine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QZ-JWC-ZL18&#26399;&#20013;&#65288;&#26411;&#65289;&#32771;&#35797;&#35797;&#21367;&#27169;&#26495;(&#27969;&#27700;&#38405;&#21367;)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AF83D8-C404-478D-B1C9-0AD5BF019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QZ-JWC-ZL18期中（末）考试试卷模板(流水阅卷)</Template>
  <TotalTime>3</TotalTime>
  <Pages>1</Pages>
  <Words>75</Words>
  <Characters>432</Characters>
  <Application>Microsoft Office Word</Application>
  <DocSecurity>0</DocSecurity>
  <Lines>3</Lines>
  <Paragraphs>1</Paragraphs>
  <ScaleCrop>false</ScaleCrop>
  <Company>QYYZ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2006届{年级}{用途}{学科}卷</dc:title>
  <dc:creator>USER</dc:creator>
  <cp:lastModifiedBy>lenovo</cp:lastModifiedBy>
  <cp:revision>302</cp:revision>
  <cp:lastPrinted>2024-04-16T13:35:00Z</cp:lastPrinted>
  <dcterms:created xsi:type="dcterms:W3CDTF">2023-12-25T08:11:00Z</dcterms:created>
  <dcterms:modified xsi:type="dcterms:W3CDTF">2024-04-24T01:39:00Z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8D60D95188494D31B5840A0FAC74A919_13</vt:lpwstr>
  </property>
</Properties>
</file>